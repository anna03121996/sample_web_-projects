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555"/>
        <w:tblW w:w="5015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23"/>
        <w:gridCol w:w="4365"/>
      </w:tblGrid>
      <w:tr w:rsidR="00D92B95" w:rsidTr="008F1B26">
        <w:trPr>
          <w:trHeight w:val="1204"/>
        </w:trPr>
        <w:tc>
          <w:tcPr>
            <w:tcW w:w="5023" w:type="dxa"/>
            <w:vAlign w:val="bottom"/>
          </w:tcPr>
          <w:p w:rsidR="00C84833" w:rsidRDefault="00BB559C" w:rsidP="008F1B26">
            <w:pPr>
              <w:pStyle w:val="Title"/>
            </w:pPr>
            <w:sdt>
              <w:sdtPr>
                <w:rPr>
                  <w:sz w:val="48"/>
                </w:rPr>
                <w:alias w:val="Enter first name:"/>
                <w:tag w:val="Enter first name:"/>
                <w:id w:val="1306818671"/>
                <w:placeholder>
                  <w:docPart w:val="81ACA5EF6B2742C0A2D8E1289DBCDCA0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54767A" w:rsidRPr="0054767A">
                  <w:rPr>
                    <w:sz w:val="48"/>
                  </w:rPr>
                  <w:t>Anna Pandiyan</w:t>
                </w:r>
              </w:sdtContent>
            </w:sdt>
            <w:r w:rsidR="00D92B95" w:rsidRPr="0054767A">
              <w:rPr>
                <w:sz w:val="48"/>
              </w:rPr>
              <w:br/>
            </w:r>
            <w:sdt>
              <w:sdtPr>
                <w:rPr>
                  <w:sz w:val="48"/>
                </w:rPr>
                <w:alias w:val="Enter last name:"/>
                <w:tag w:val="Enter last name:"/>
                <w:id w:val="-1656595288"/>
                <w:placeholder>
                  <w:docPart w:val="321F4AA5E3E041AAA26CC65D6CB7701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54767A" w:rsidRPr="0054767A">
                  <w:rPr>
                    <w:sz w:val="48"/>
                  </w:rPr>
                  <w:t>Chella Durai</w:t>
                </w:r>
              </w:sdtContent>
            </w:sdt>
          </w:p>
        </w:tc>
        <w:tc>
          <w:tcPr>
            <w:tcW w:w="4365" w:type="dxa"/>
            <w:vAlign w:val="bottom"/>
          </w:tcPr>
          <w:tbl>
            <w:tblPr>
              <w:tblStyle w:val="TableGrid"/>
              <w:tblW w:w="4999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41"/>
              <w:gridCol w:w="423"/>
            </w:tblGrid>
            <w:tr w:rsidR="00932D92" w:rsidRPr="009D0878" w:rsidTr="0054767A">
              <w:trPr>
                <w:trHeight w:val="208"/>
              </w:trPr>
              <w:tc>
                <w:tcPr>
                  <w:tcW w:w="3941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BB559C" w:rsidP="008F1B26">
                  <w:pPr>
                    <w:pStyle w:val="ContactInfo"/>
                    <w:framePr w:hSpace="180" w:wrap="around" w:hAnchor="margin" w:y="-555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7E5269B1417E4774A5DC34CD1B190772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54767A">
                        <w:t>Ambattur, Chennai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8F1B26">
                  <w:pPr>
                    <w:pStyle w:val="Icons"/>
                    <w:framePr w:hSpace="180" w:wrap="around" w:hAnchor="margin" w:y="-555"/>
                  </w:pPr>
                  <w:r w:rsidRPr="009D0878"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28A3BDD8" wp14:editId="2CB6DE3D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44E7812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54767A">
              <w:trPr>
                <w:trHeight w:val="198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F6AE0C31C96E4D618E4369D7D107097C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41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54767A" w:rsidP="008F1B26">
                      <w:pPr>
                        <w:pStyle w:val="ContactInfo"/>
                        <w:framePr w:hSpace="180" w:wrap="around" w:hAnchor="margin" w:y="-555"/>
                      </w:pPr>
                      <w:r>
                        <w:t>+91 74011 28060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8F1B26">
                  <w:pPr>
                    <w:pStyle w:val="Icons"/>
                    <w:framePr w:hSpace="180" w:wrap="around" w:hAnchor="margin" w:y="-555"/>
                  </w:pPr>
                  <w:r w:rsidRPr="009D0878"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7E788AAC" wp14:editId="716CD162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DD1723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54767A">
              <w:trPr>
                <w:trHeight w:val="208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845716242CC14F9B8CE703313B7C818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41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C95F8C" w:rsidP="008F1B26">
                      <w:pPr>
                        <w:pStyle w:val="ContactInfo"/>
                        <w:framePr w:hSpace="180" w:wrap="around" w:hAnchor="margin" w:y="-555"/>
                      </w:pPr>
                      <w:r>
                        <w:t>c</w:t>
                      </w:r>
                      <w:r w:rsidR="0054767A">
                        <w:t>pandiyan03ukm@gmail.com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8F1B26">
                  <w:pPr>
                    <w:pStyle w:val="Icons"/>
                    <w:framePr w:hSpace="180" w:wrap="around" w:hAnchor="margin" w:y="-555"/>
                  </w:pPr>
                  <w:r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76A981D4" wp14:editId="5FE68B2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EA59219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54767A">
              <w:trPr>
                <w:trHeight w:val="377"/>
              </w:trPr>
              <w:tc>
                <w:tcPr>
                  <w:tcW w:w="3941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932D92" w:rsidP="008F1B26">
                  <w:pPr>
                    <w:pStyle w:val="ContactInfo"/>
                    <w:framePr w:hSpace="180" w:wrap="around" w:hAnchor="margin" w:y="-555"/>
                    <w:jc w:val="left"/>
                  </w:pP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8F1B26">
                  <w:pPr>
                    <w:pStyle w:val="Icons"/>
                    <w:framePr w:hSpace="180" w:wrap="around" w:hAnchor="margin" w:y="-555"/>
                  </w:pPr>
                </w:p>
              </w:tc>
            </w:tr>
            <w:tr w:rsidR="00932D92" w:rsidRPr="009D0878" w:rsidTr="0054767A">
              <w:trPr>
                <w:trHeight w:val="208"/>
              </w:trPr>
              <w:tc>
                <w:tcPr>
                  <w:tcW w:w="3941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932D92" w:rsidP="008F1B26">
                  <w:pPr>
                    <w:pStyle w:val="ContactInfo"/>
                    <w:framePr w:hSpace="180" w:wrap="around" w:hAnchor="margin" w:y="-555"/>
                    <w:jc w:val="left"/>
                  </w:pP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8F1B26">
                  <w:pPr>
                    <w:pStyle w:val="Icons"/>
                    <w:framePr w:hSpace="180" w:wrap="around" w:hAnchor="margin" w:y="-555"/>
                    <w:jc w:val="left"/>
                  </w:pPr>
                </w:p>
              </w:tc>
            </w:tr>
          </w:tbl>
          <w:p w:rsidR="00D92B95" w:rsidRDefault="00D92B95" w:rsidP="008F1B26">
            <w:pPr>
              <w:pStyle w:val="Header"/>
            </w:pPr>
          </w:p>
        </w:tc>
      </w:tr>
    </w:tbl>
    <w:p w:rsidR="00C43D65" w:rsidRDefault="0054767A">
      <w:r>
        <w:t>Want to become a Full Stack Developer</w:t>
      </w:r>
      <w:r w:rsidR="00C95F8C">
        <w:t>. And then</w:t>
      </w:r>
      <w:r>
        <w:t xml:space="preserve"> </w:t>
      </w:r>
      <w:r w:rsidR="00C95F8C">
        <w:t>a</w:t>
      </w:r>
      <w:r>
        <w:t>chieve a Unique Role in working Organization</w:t>
      </w:r>
      <w:r w:rsidR="00C95F8C">
        <w:t>.</w:t>
      </w:r>
      <w:r>
        <w:t xml:space="preserve">  </w:t>
      </w:r>
    </w:p>
    <w:p w:rsidR="00AD13CB" w:rsidRDefault="00BB559C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22E0A360A6504C7DB1650F4C0A904437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Tr="00564951">
        <w:tc>
          <w:tcPr>
            <w:tcW w:w="4680" w:type="dxa"/>
          </w:tcPr>
          <w:p w:rsidR="005B1D68" w:rsidRDefault="008F1B26" w:rsidP="00BC7376">
            <w:pPr>
              <w:pStyle w:val="ListBullet"/>
              <w:numPr>
                <w:ilvl w:val="0"/>
                <w:numId w:val="4"/>
              </w:numPr>
            </w:pPr>
            <w:r>
              <w:t>HTML, CSS, JS, TS</w:t>
            </w:r>
          </w:p>
          <w:p w:rsidR="00752315" w:rsidRDefault="00DB7358" w:rsidP="004A31EB">
            <w:pPr>
              <w:pStyle w:val="ListBullet"/>
              <w:numPr>
                <w:ilvl w:val="0"/>
                <w:numId w:val="4"/>
              </w:numPr>
            </w:pPr>
            <w:r>
              <w:t>C#, JAVA, PYTHON</w:t>
            </w:r>
          </w:p>
          <w:p w:rsidR="004A31EB" w:rsidRPr="004937AE" w:rsidRDefault="00DB7358" w:rsidP="004A31EB">
            <w:pPr>
              <w:pStyle w:val="ListBullet"/>
              <w:numPr>
                <w:ilvl w:val="0"/>
                <w:numId w:val="4"/>
              </w:numPr>
            </w:pPr>
            <w:r>
              <w:t>SQL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5B1D68" w:rsidRDefault="00DB7358" w:rsidP="00BC7376">
            <w:pPr>
              <w:pStyle w:val="ListBullet"/>
            </w:pPr>
            <w:r>
              <w:t>ANGULAR</w:t>
            </w:r>
          </w:p>
          <w:p w:rsidR="00752315" w:rsidRPr="004937AE" w:rsidRDefault="00DB7358" w:rsidP="00DB7358">
            <w:pPr>
              <w:pStyle w:val="ListBullet"/>
            </w:pPr>
            <w:r>
              <w:t>ASP.NET, SPRING BOOT</w:t>
            </w:r>
          </w:p>
        </w:tc>
      </w:tr>
    </w:tbl>
    <w:p w:rsidR="005B1D68" w:rsidRDefault="00BB559C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D96A0C8576A841A1AE004DD156188210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:rsidR="0023705D" w:rsidRPr="00D413F9" w:rsidRDefault="00ED2698" w:rsidP="00D413F9">
      <w:pPr>
        <w:pStyle w:val="Heading3"/>
      </w:pPr>
      <w:r>
        <w:t>feb</w:t>
      </w:r>
      <w:r w:rsidR="00C95F8C">
        <w:t xml:space="preserve"> </w:t>
      </w:r>
      <w:r>
        <w:t>2021</w:t>
      </w:r>
      <w:r w:rsidR="00D413F9" w:rsidRPr="00D413F9">
        <w:t xml:space="preserve"> –</w:t>
      </w:r>
      <w:r w:rsidR="00E93C4E">
        <w:t xml:space="preserve"> oct</w:t>
      </w:r>
      <w:r w:rsidR="00D413F9">
        <w:t xml:space="preserve"> </w:t>
      </w:r>
      <w:r w:rsidR="00C95F8C">
        <w:t>2021</w:t>
      </w:r>
    </w:p>
    <w:p w:rsidR="0023705D" w:rsidRPr="00513EFC" w:rsidRDefault="00C95F8C" w:rsidP="00513EFC">
      <w:pPr>
        <w:pStyle w:val="Heading2"/>
      </w:pPr>
      <w:r>
        <w:t>Dot Net Developer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Brimma Tech, Chennai</w:t>
      </w:r>
    </w:p>
    <w:p w:rsidR="00D413F9" w:rsidRPr="00D413F9" w:rsidRDefault="00ED2698" w:rsidP="00D413F9">
      <w:r>
        <w:t>There I am write a code for Development and Unit Test. And then I Created CI/CD Pipe Line for MVC Projects</w:t>
      </w:r>
    </w:p>
    <w:p w:rsidR="0070237E" w:rsidRDefault="00BB559C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61F4A472D2C34A7BBD9F11DFC84F53F1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:rsidR="0070237E" w:rsidRDefault="00C95F8C" w:rsidP="0070237E">
      <w:pPr>
        <w:pStyle w:val="Heading3"/>
      </w:pPr>
      <w:r>
        <w:t>2014 - 2017</w:t>
      </w:r>
    </w:p>
    <w:p w:rsidR="0070237E" w:rsidRDefault="00C95F8C" w:rsidP="007E7EA6">
      <w:pPr>
        <w:pStyle w:val="Heading2"/>
      </w:pPr>
      <w:r>
        <w:t xml:space="preserve">B.Sc 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C.Kandhaswamy Naidu College, Anna Nagar</w:t>
      </w:r>
    </w:p>
    <w:p w:rsidR="007E7EA6" w:rsidRPr="0070237E" w:rsidRDefault="008F1B26" w:rsidP="0070237E">
      <w:r>
        <w:t>I am Graduated in P</w:t>
      </w:r>
      <w:r w:rsidRPr="008F1B26">
        <w:t>hysics</w:t>
      </w:r>
      <w:r>
        <w:t>. And my CGPA score was</w:t>
      </w:r>
      <w:r w:rsidR="007E7EA6">
        <w:t xml:space="preserve"> 5.8.</w:t>
      </w:r>
    </w:p>
    <w:p w:rsidR="00434074" w:rsidRDefault="00C95F8C" w:rsidP="00434074">
      <w:pPr>
        <w:pStyle w:val="Heading1"/>
      </w:pPr>
      <w:r>
        <w:t>Courses</w:t>
      </w:r>
    </w:p>
    <w:p w:rsidR="00BC7376" w:rsidRDefault="004A31EB" w:rsidP="00DB7358">
      <w:pPr>
        <w:pStyle w:val="ListParagraph"/>
        <w:numPr>
          <w:ilvl w:val="0"/>
          <w:numId w:val="13"/>
        </w:numPr>
      </w:pPr>
      <w:r w:rsidRPr="00DB7358">
        <w:rPr>
          <w:b/>
        </w:rPr>
        <w:t>Web Development</w:t>
      </w:r>
      <w:r>
        <w:t xml:space="preserve"> course conducted by </w:t>
      </w:r>
      <w:r w:rsidRPr="00DB7358">
        <w:rPr>
          <w:u w:val="single"/>
        </w:rPr>
        <w:t>TNSDC</w:t>
      </w:r>
      <w:r w:rsidR="00E93C4E">
        <w:t>. th</w:t>
      </w:r>
      <w:r w:rsidR="00DB7358">
        <w:t>ere were I learn HTML, CSS, J</w:t>
      </w:r>
      <w:r w:rsidR="00CD7B5E">
        <w:t>S and Basics of NODE JS.</w:t>
      </w:r>
    </w:p>
    <w:p w:rsidR="00E93C4E" w:rsidRDefault="00E93C4E" w:rsidP="00DB7358">
      <w:pPr>
        <w:pStyle w:val="ListParagraph"/>
        <w:numPr>
          <w:ilvl w:val="0"/>
          <w:numId w:val="13"/>
        </w:numPr>
      </w:pPr>
      <w:r w:rsidRPr="00DB7358">
        <w:rPr>
          <w:b/>
        </w:rPr>
        <w:t>Full Stack</w:t>
      </w:r>
      <w:r>
        <w:t xml:space="preserve"> course conducted by </w:t>
      </w:r>
      <w:r w:rsidRPr="00DB7358">
        <w:rPr>
          <w:u w:val="single"/>
        </w:rPr>
        <w:t>SpaceZee</w:t>
      </w:r>
      <w:r>
        <w:t>. There were I Learn SQL, JAVA, SPRING BOOT, ANGULAR</w:t>
      </w:r>
      <w:r w:rsidR="007E7EA6">
        <w:t>.</w:t>
      </w:r>
    </w:p>
    <w:p w:rsidR="008F1B26" w:rsidRPr="008F1B26" w:rsidRDefault="008F1B26" w:rsidP="008F1B26">
      <w:pPr>
        <w:pStyle w:val="Heading5"/>
      </w:pPr>
      <w:r w:rsidRPr="008F1B26">
        <w:t xml:space="preserve">                                                                                                                                                                               </w:t>
      </w:r>
    </w:p>
    <w:p w:rsidR="00E93C4E" w:rsidRDefault="00E93C4E" w:rsidP="00C95F8C">
      <w:pPr>
        <w:pStyle w:val="Title"/>
        <w:rPr>
          <w:sz w:val="36"/>
        </w:rPr>
      </w:pPr>
      <w:r>
        <w:rPr>
          <w:sz w:val="36"/>
        </w:rPr>
        <w:t>Internship</w:t>
      </w:r>
    </w:p>
    <w:p w:rsidR="00E93C4E" w:rsidRDefault="00E93C4E" w:rsidP="00C95F8C">
      <w:pPr>
        <w:pStyle w:val="Title"/>
        <w:rPr>
          <w:b w:val="0"/>
          <w:sz w:val="22"/>
        </w:rPr>
      </w:pPr>
    </w:p>
    <w:p w:rsidR="00C95F8C" w:rsidRDefault="00E93C4E" w:rsidP="00DB7358">
      <w:pPr>
        <w:pStyle w:val="Title"/>
        <w:numPr>
          <w:ilvl w:val="0"/>
          <w:numId w:val="14"/>
        </w:numPr>
        <w:ind w:right="-846"/>
        <w:rPr>
          <w:rFonts w:asciiTheme="minorHAnsi" w:hAnsiTheme="minorHAnsi" w:cstheme="minorHAnsi"/>
          <w:b w:val="0"/>
          <w:sz w:val="22"/>
        </w:rPr>
      </w:pPr>
      <w:r>
        <w:rPr>
          <w:rFonts w:asciiTheme="minorHAnsi" w:hAnsiTheme="minorHAnsi" w:cstheme="minorHAnsi"/>
          <w:b w:val="0"/>
          <w:sz w:val="22"/>
        </w:rPr>
        <w:t xml:space="preserve">Completed </w:t>
      </w:r>
      <w:r w:rsidRPr="007E7EA6">
        <w:rPr>
          <w:rFonts w:asciiTheme="minorHAnsi" w:hAnsiTheme="minorHAnsi" w:cstheme="minorHAnsi"/>
          <w:sz w:val="22"/>
        </w:rPr>
        <w:t>Dot Net</w:t>
      </w:r>
      <w:r>
        <w:rPr>
          <w:rFonts w:asciiTheme="minorHAnsi" w:hAnsiTheme="minorHAnsi" w:cstheme="minorHAnsi"/>
          <w:b w:val="0"/>
          <w:sz w:val="22"/>
        </w:rPr>
        <w:t xml:space="preserve"> Internship</w:t>
      </w:r>
      <w:r w:rsidR="00ED2698">
        <w:rPr>
          <w:rFonts w:asciiTheme="minorHAnsi" w:hAnsiTheme="minorHAnsi" w:cstheme="minorHAnsi"/>
          <w:b w:val="0"/>
          <w:sz w:val="22"/>
        </w:rPr>
        <w:t xml:space="preserve"> at </w:t>
      </w:r>
      <w:r w:rsidR="00ED2698" w:rsidRPr="007E7EA6">
        <w:rPr>
          <w:rFonts w:asciiTheme="minorHAnsi" w:hAnsiTheme="minorHAnsi" w:cstheme="minorHAnsi"/>
          <w:b w:val="0"/>
          <w:sz w:val="22"/>
          <w:u w:val="single"/>
        </w:rPr>
        <w:t>Brimma Tech</w:t>
      </w:r>
      <w:r w:rsidR="00ED2698">
        <w:rPr>
          <w:rFonts w:asciiTheme="minorHAnsi" w:hAnsiTheme="minorHAnsi" w:cstheme="minorHAnsi"/>
          <w:b w:val="0"/>
          <w:sz w:val="22"/>
        </w:rPr>
        <w:t xml:space="preserve">. and then I Exposed WEB API Methods of Loan </w:t>
      </w:r>
      <w:r w:rsidR="00DB7358">
        <w:rPr>
          <w:rFonts w:asciiTheme="minorHAnsi" w:hAnsiTheme="minorHAnsi" w:cstheme="minorHAnsi"/>
          <w:b w:val="0"/>
          <w:sz w:val="22"/>
        </w:rPr>
        <w:t xml:space="preserve"> </w:t>
      </w:r>
      <w:r w:rsidR="00ED2698">
        <w:rPr>
          <w:rFonts w:asciiTheme="minorHAnsi" w:hAnsiTheme="minorHAnsi" w:cstheme="minorHAnsi"/>
          <w:b w:val="0"/>
          <w:sz w:val="22"/>
        </w:rPr>
        <w:t>Opportunity</w:t>
      </w:r>
      <w:r w:rsidR="00DB7358">
        <w:rPr>
          <w:rFonts w:asciiTheme="minorHAnsi" w:hAnsiTheme="minorHAnsi" w:cstheme="minorHAnsi"/>
          <w:b w:val="0"/>
          <w:sz w:val="22"/>
        </w:rPr>
        <w:t xml:space="preserve"> Options</w:t>
      </w:r>
      <w:r w:rsidR="00ED2698">
        <w:rPr>
          <w:rFonts w:asciiTheme="minorHAnsi" w:hAnsiTheme="minorHAnsi" w:cstheme="minorHAnsi"/>
          <w:b w:val="0"/>
          <w:sz w:val="22"/>
        </w:rPr>
        <w:t xml:space="preserve"> for Encompass</w:t>
      </w:r>
    </w:p>
    <w:p w:rsidR="00ED2698" w:rsidRDefault="00ED2698" w:rsidP="00E93C4E">
      <w:pPr>
        <w:pStyle w:val="Title"/>
        <w:rPr>
          <w:rFonts w:asciiTheme="minorHAnsi" w:hAnsiTheme="minorHAnsi" w:cstheme="minorHAnsi"/>
          <w:b w:val="0"/>
          <w:sz w:val="22"/>
        </w:rPr>
      </w:pPr>
    </w:p>
    <w:p w:rsidR="00ED2698" w:rsidRPr="00DB7358" w:rsidRDefault="00ED2698" w:rsidP="00DB7358">
      <w:pPr>
        <w:pStyle w:val="Title"/>
        <w:numPr>
          <w:ilvl w:val="0"/>
          <w:numId w:val="14"/>
        </w:numPr>
        <w:rPr>
          <w:rFonts w:asciiTheme="minorHAnsi" w:hAnsiTheme="minorHAnsi" w:cstheme="minorHAnsi"/>
          <w:b w:val="0"/>
          <w:sz w:val="22"/>
        </w:rPr>
      </w:pPr>
      <w:r>
        <w:rPr>
          <w:rFonts w:asciiTheme="minorHAnsi" w:hAnsiTheme="minorHAnsi" w:cstheme="minorHAnsi"/>
          <w:b w:val="0"/>
          <w:sz w:val="22"/>
        </w:rPr>
        <w:t xml:space="preserve">Completed </w:t>
      </w:r>
      <w:r w:rsidRPr="007E7EA6">
        <w:rPr>
          <w:rFonts w:asciiTheme="minorHAnsi" w:hAnsiTheme="minorHAnsi" w:cstheme="minorHAnsi"/>
          <w:sz w:val="22"/>
        </w:rPr>
        <w:t>Angular</w:t>
      </w:r>
      <w:r>
        <w:rPr>
          <w:rFonts w:asciiTheme="minorHAnsi" w:hAnsiTheme="minorHAnsi" w:cstheme="minorHAnsi"/>
          <w:b w:val="0"/>
          <w:sz w:val="22"/>
        </w:rPr>
        <w:t xml:space="preserve"> Internship at </w:t>
      </w:r>
      <w:r w:rsidRPr="007E7EA6">
        <w:rPr>
          <w:rFonts w:asciiTheme="minorHAnsi" w:hAnsiTheme="minorHAnsi" w:cstheme="minorHAnsi"/>
          <w:b w:val="0"/>
          <w:sz w:val="22"/>
          <w:u w:val="single"/>
        </w:rPr>
        <w:t>Avisa Retails</w:t>
      </w:r>
      <w:r>
        <w:rPr>
          <w:rFonts w:asciiTheme="minorHAnsi" w:hAnsiTheme="minorHAnsi" w:cstheme="minorHAnsi"/>
          <w:b w:val="0"/>
          <w:sz w:val="22"/>
        </w:rPr>
        <w:t xml:space="preserve">. </w:t>
      </w:r>
      <w:r w:rsidRPr="00DB7358">
        <w:rPr>
          <w:rFonts w:asciiTheme="minorHAnsi" w:hAnsiTheme="minorHAnsi" w:cstheme="minorHAnsi"/>
          <w:b w:val="0"/>
          <w:sz w:val="22"/>
        </w:rPr>
        <w:t>I Worked on Hospital Website as a Front End Developer</w:t>
      </w:r>
      <w:bookmarkStart w:id="0" w:name="_GoBack"/>
      <w:bookmarkEnd w:id="0"/>
    </w:p>
    <w:sectPr w:rsidR="00ED2698" w:rsidRPr="00DB7358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59C" w:rsidRDefault="00BB559C" w:rsidP="00725803">
      <w:pPr>
        <w:spacing w:after="0"/>
      </w:pPr>
      <w:r>
        <w:separator/>
      </w:r>
    </w:p>
  </w:endnote>
  <w:endnote w:type="continuationSeparator" w:id="0">
    <w:p w:rsidR="00BB559C" w:rsidRDefault="00BB559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5F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59C" w:rsidRDefault="00BB559C" w:rsidP="00725803">
      <w:pPr>
        <w:spacing w:after="0"/>
      </w:pPr>
      <w:r>
        <w:separator/>
      </w:r>
    </w:p>
  </w:footnote>
  <w:footnote w:type="continuationSeparator" w:id="0">
    <w:p w:rsidR="00BB559C" w:rsidRDefault="00BB559C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6B1156"/>
    <w:multiLevelType w:val="hybridMultilevel"/>
    <w:tmpl w:val="7C287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E50311E"/>
    <w:multiLevelType w:val="hybridMultilevel"/>
    <w:tmpl w:val="28B04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7A"/>
    <w:rsid w:val="00025E77"/>
    <w:rsid w:val="00027312"/>
    <w:rsid w:val="000645F2"/>
    <w:rsid w:val="00082F03"/>
    <w:rsid w:val="000835A0"/>
    <w:rsid w:val="000934A2"/>
    <w:rsid w:val="001B0955"/>
    <w:rsid w:val="00227784"/>
    <w:rsid w:val="0023705D"/>
    <w:rsid w:val="00250A31"/>
    <w:rsid w:val="00251C13"/>
    <w:rsid w:val="002922D0"/>
    <w:rsid w:val="00340B03"/>
    <w:rsid w:val="00380AE7"/>
    <w:rsid w:val="003A6943"/>
    <w:rsid w:val="00410BA2"/>
    <w:rsid w:val="00434074"/>
    <w:rsid w:val="00463C3B"/>
    <w:rsid w:val="004937AE"/>
    <w:rsid w:val="004A31EB"/>
    <w:rsid w:val="004E2970"/>
    <w:rsid w:val="005026DD"/>
    <w:rsid w:val="00513EFC"/>
    <w:rsid w:val="0052113B"/>
    <w:rsid w:val="0054767A"/>
    <w:rsid w:val="00564951"/>
    <w:rsid w:val="00573BF9"/>
    <w:rsid w:val="005A4A49"/>
    <w:rsid w:val="005B1D68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E7EA6"/>
    <w:rsid w:val="00857E6B"/>
    <w:rsid w:val="008968C4"/>
    <w:rsid w:val="008D7C1C"/>
    <w:rsid w:val="008F1B26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B370A8"/>
    <w:rsid w:val="00BB559C"/>
    <w:rsid w:val="00BC7376"/>
    <w:rsid w:val="00BD669A"/>
    <w:rsid w:val="00C13F2B"/>
    <w:rsid w:val="00C43D65"/>
    <w:rsid w:val="00C84833"/>
    <w:rsid w:val="00C9044F"/>
    <w:rsid w:val="00C95F8C"/>
    <w:rsid w:val="00CD7B5E"/>
    <w:rsid w:val="00D2420D"/>
    <w:rsid w:val="00D30382"/>
    <w:rsid w:val="00D413F9"/>
    <w:rsid w:val="00D44E50"/>
    <w:rsid w:val="00D90060"/>
    <w:rsid w:val="00D92B95"/>
    <w:rsid w:val="00DB7358"/>
    <w:rsid w:val="00E03F71"/>
    <w:rsid w:val="00E154B5"/>
    <w:rsid w:val="00E232F0"/>
    <w:rsid w:val="00E52791"/>
    <w:rsid w:val="00E83195"/>
    <w:rsid w:val="00E8579F"/>
    <w:rsid w:val="00E93C4E"/>
    <w:rsid w:val="00ED2698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2AE7A"/>
  <w15:chartTrackingRefBased/>
  <w15:docId w15:val="{79891006-F7FA-4479-813E-E998EC3F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D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1ACA5EF6B2742C0A2D8E1289DBCD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2E77C-8E43-449D-A62C-CA464F1E5642}"/>
      </w:docPartPr>
      <w:docPartBody>
        <w:p w:rsidR="00E9177D" w:rsidRDefault="00410F8A">
          <w:pPr>
            <w:pStyle w:val="81ACA5EF6B2742C0A2D8E1289DBCDCA0"/>
          </w:pPr>
          <w:r>
            <w:t>First Name</w:t>
          </w:r>
        </w:p>
      </w:docPartBody>
    </w:docPart>
    <w:docPart>
      <w:docPartPr>
        <w:name w:val="321F4AA5E3E041AAA26CC65D6CB77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C0191-070B-41F5-966E-1D7BF8A09AB4}"/>
      </w:docPartPr>
      <w:docPartBody>
        <w:p w:rsidR="00E9177D" w:rsidRDefault="00410F8A">
          <w:pPr>
            <w:pStyle w:val="321F4AA5E3E041AAA26CC65D6CB7701C"/>
          </w:pPr>
          <w:r>
            <w:t>Last Name</w:t>
          </w:r>
        </w:p>
      </w:docPartBody>
    </w:docPart>
    <w:docPart>
      <w:docPartPr>
        <w:name w:val="7E5269B1417E4774A5DC34CD1B190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E23A7-56C9-42D9-BECC-59C9D636BD66}"/>
      </w:docPartPr>
      <w:docPartBody>
        <w:p w:rsidR="00E9177D" w:rsidRDefault="00410F8A">
          <w:pPr>
            <w:pStyle w:val="7E5269B1417E4774A5DC34CD1B190772"/>
          </w:pPr>
          <w:r w:rsidRPr="009D0878">
            <w:t>Address</w:t>
          </w:r>
        </w:p>
      </w:docPartBody>
    </w:docPart>
    <w:docPart>
      <w:docPartPr>
        <w:name w:val="F6AE0C31C96E4D618E4369D7D1070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4FC50-84A6-4DA6-AA54-B19464F0D886}"/>
      </w:docPartPr>
      <w:docPartBody>
        <w:p w:rsidR="00E9177D" w:rsidRDefault="00410F8A">
          <w:pPr>
            <w:pStyle w:val="F6AE0C31C96E4D618E4369D7D107097C"/>
          </w:pPr>
          <w:r w:rsidRPr="009D0878">
            <w:t>Phone</w:t>
          </w:r>
        </w:p>
      </w:docPartBody>
    </w:docPart>
    <w:docPart>
      <w:docPartPr>
        <w:name w:val="845716242CC14F9B8CE703313B7C8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34C0A-BCC4-468A-8184-571041DDB334}"/>
      </w:docPartPr>
      <w:docPartBody>
        <w:p w:rsidR="00E9177D" w:rsidRDefault="00410F8A">
          <w:pPr>
            <w:pStyle w:val="845716242CC14F9B8CE703313B7C8183"/>
          </w:pPr>
          <w:r w:rsidRPr="009D0878">
            <w:t>Email</w:t>
          </w:r>
        </w:p>
      </w:docPartBody>
    </w:docPart>
    <w:docPart>
      <w:docPartPr>
        <w:name w:val="22E0A360A6504C7DB1650F4C0A90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80A66-D828-4BE2-9104-800B17199809}"/>
      </w:docPartPr>
      <w:docPartBody>
        <w:p w:rsidR="00E9177D" w:rsidRDefault="00410F8A">
          <w:pPr>
            <w:pStyle w:val="22E0A360A6504C7DB1650F4C0A904437"/>
          </w:pPr>
          <w:r>
            <w:t>Skills</w:t>
          </w:r>
        </w:p>
      </w:docPartBody>
    </w:docPart>
    <w:docPart>
      <w:docPartPr>
        <w:name w:val="D96A0C8576A841A1AE004DD156188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74659-4F4E-49A6-ADD6-7F4361730950}"/>
      </w:docPartPr>
      <w:docPartBody>
        <w:p w:rsidR="00E9177D" w:rsidRDefault="00410F8A">
          <w:pPr>
            <w:pStyle w:val="D96A0C8576A841A1AE004DD156188210"/>
          </w:pPr>
          <w:r w:rsidRPr="00AD3FD8">
            <w:t>Experience</w:t>
          </w:r>
        </w:p>
      </w:docPartBody>
    </w:docPart>
    <w:docPart>
      <w:docPartPr>
        <w:name w:val="61F4A472D2C34A7BBD9F11DFC84F5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94A4F-8F85-4BA0-A7D8-0C46C4F35008}"/>
      </w:docPartPr>
      <w:docPartBody>
        <w:p w:rsidR="00E9177D" w:rsidRDefault="00410F8A">
          <w:pPr>
            <w:pStyle w:val="61F4A472D2C34A7BBD9F11DFC84F53F1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58"/>
    <w:rsid w:val="00410F8A"/>
    <w:rsid w:val="00840651"/>
    <w:rsid w:val="00B76758"/>
    <w:rsid w:val="00E9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ACA5EF6B2742C0A2D8E1289DBCDCA0">
    <w:name w:val="81ACA5EF6B2742C0A2D8E1289DBCDCA0"/>
  </w:style>
  <w:style w:type="paragraph" w:customStyle="1" w:styleId="321F4AA5E3E041AAA26CC65D6CB7701C">
    <w:name w:val="321F4AA5E3E041AAA26CC65D6CB7701C"/>
  </w:style>
  <w:style w:type="paragraph" w:customStyle="1" w:styleId="7E5269B1417E4774A5DC34CD1B190772">
    <w:name w:val="7E5269B1417E4774A5DC34CD1B190772"/>
  </w:style>
  <w:style w:type="paragraph" w:customStyle="1" w:styleId="F6AE0C31C96E4D618E4369D7D107097C">
    <w:name w:val="F6AE0C31C96E4D618E4369D7D107097C"/>
  </w:style>
  <w:style w:type="paragraph" w:customStyle="1" w:styleId="845716242CC14F9B8CE703313B7C8183">
    <w:name w:val="845716242CC14F9B8CE703313B7C8183"/>
  </w:style>
  <w:style w:type="paragraph" w:customStyle="1" w:styleId="14640B12731649A1ABB82286B9A5068D">
    <w:name w:val="14640B12731649A1ABB82286B9A5068D"/>
  </w:style>
  <w:style w:type="paragraph" w:customStyle="1" w:styleId="E54A46C9DC114D86AFF2EAF88747DE5F">
    <w:name w:val="E54A46C9DC114D86AFF2EAF88747DE5F"/>
  </w:style>
  <w:style w:type="paragraph" w:customStyle="1" w:styleId="455D61CED3284D8EBDB2CA1A8CB6ED29">
    <w:name w:val="455D61CED3284D8EBDB2CA1A8CB6ED29"/>
  </w:style>
  <w:style w:type="paragraph" w:customStyle="1" w:styleId="22E0A360A6504C7DB1650F4C0A904437">
    <w:name w:val="22E0A360A6504C7DB1650F4C0A904437"/>
  </w:style>
  <w:style w:type="paragraph" w:customStyle="1" w:styleId="C27C2C803F5B4F6CB177C99969A9310D">
    <w:name w:val="C27C2C803F5B4F6CB177C99969A9310D"/>
  </w:style>
  <w:style w:type="paragraph" w:customStyle="1" w:styleId="2BCC20386C14465E9603A57D30EE16DC">
    <w:name w:val="2BCC20386C14465E9603A57D30EE16DC"/>
  </w:style>
  <w:style w:type="paragraph" w:customStyle="1" w:styleId="B4FC80F149EE45DF9E3AEDF04860A0B9">
    <w:name w:val="B4FC80F149EE45DF9E3AEDF04860A0B9"/>
  </w:style>
  <w:style w:type="paragraph" w:customStyle="1" w:styleId="36B16AAE5B71436096649C81E4702AAE">
    <w:name w:val="36B16AAE5B71436096649C81E4702AAE"/>
  </w:style>
  <w:style w:type="paragraph" w:customStyle="1" w:styleId="D2545FBD695348AE937435D5E4F9BC0A">
    <w:name w:val="D2545FBD695348AE937435D5E4F9BC0A"/>
  </w:style>
  <w:style w:type="paragraph" w:customStyle="1" w:styleId="D96A0C8576A841A1AE004DD156188210">
    <w:name w:val="D96A0C8576A841A1AE004DD156188210"/>
  </w:style>
  <w:style w:type="paragraph" w:customStyle="1" w:styleId="1E527D8B28EC45ECAB2AB5CC7A63BBBC">
    <w:name w:val="1E527D8B28EC45ECAB2AB5CC7A63BBBC"/>
  </w:style>
  <w:style w:type="paragraph" w:customStyle="1" w:styleId="0E10D523818A4FCE89298FE93611D77F">
    <w:name w:val="0E10D523818A4FCE89298FE93611D77F"/>
  </w:style>
  <w:style w:type="paragraph" w:customStyle="1" w:styleId="0CC9BC2701B04530840C3F9A02DE3787">
    <w:name w:val="0CC9BC2701B04530840C3F9A02DE3787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A6FE7D108542410DBCDBAB8099FC6DA5">
    <w:name w:val="A6FE7D108542410DBCDBAB8099FC6DA5"/>
  </w:style>
  <w:style w:type="paragraph" w:customStyle="1" w:styleId="2983CD6ACE834FFF80D5D94311CA5518">
    <w:name w:val="2983CD6ACE834FFF80D5D94311CA5518"/>
  </w:style>
  <w:style w:type="paragraph" w:customStyle="1" w:styleId="9D278E64B83549B9B7CCE39C8BAD19EF">
    <w:name w:val="9D278E64B83549B9B7CCE39C8BAD19EF"/>
  </w:style>
  <w:style w:type="paragraph" w:customStyle="1" w:styleId="D3D2D5B8E4EE4FE4ACABF7578622F2D0">
    <w:name w:val="D3D2D5B8E4EE4FE4ACABF7578622F2D0"/>
  </w:style>
  <w:style w:type="paragraph" w:customStyle="1" w:styleId="02CE578B201E4757B91374D30CC1B0A4">
    <w:name w:val="02CE578B201E4757B91374D30CC1B0A4"/>
  </w:style>
  <w:style w:type="paragraph" w:customStyle="1" w:styleId="6567E95989D84F459B9B59C375615133">
    <w:name w:val="6567E95989D84F459B9B59C375615133"/>
  </w:style>
  <w:style w:type="paragraph" w:customStyle="1" w:styleId="1A24F6DDC6EE4BEB98F68A065C1B831B">
    <w:name w:val="1A24F6DDC6EE4BEB98F68A065C1B831B"/>
  </w:style>
  <w:style w:type="paragraph" w:customStyle="1" w:styleId="61F4A472D2C34A7BBD9F11DFC84F53F1">
    <w:name w:val="61F4A472D2C34A7BBD9F11DFC84F53F1"/>
  </w:style>
  <w:style w:type="paragraph" w:customStyle="1" w:styleId="8BC1C3DD551048CF83EDCAC08C856835">
    <w:name w:val="8BC1C3DD551048CF83EDCAC08C856835"/>
  </w:style>
  <w:style w:type="paragraph" w:customStyle="1" w:styleId="DBE444D1DC31460B81B21BFB377A8634">
    <w:name w:val="DBE444D1DC31460B81B21BFB377A8634"/>
  </w:style>
  <w:style w:type="paragraph" w:customStyle="1" w:styleId="48EB365786414C1FB147F2D3F1D5A85C">
    <w:name w:val="48EB365786414C1FB147F2D3F1D5A85C"/>
  </w:style>
  <w:style w:type="paragraph" w:customStyle="1" w:styleId="1E6C7E106DE74AE7A27D04FE188B3358">
    <w:name w:val="1E6C7E106DE74AE7A27D04FE188B3358"/>
  </w:style>
  <w:style w:type="paragraph" w:customStyle="1" w:styleId="D2FA81BBF3BC4BAD89E510BCCD361F40">
    <w:name w:val="D2FA81BBF3BC4BAD89E510BCCD361F40"/>
  </w:style>
  <w:style w:type="paragraph" w:customStyle="1" w:styleId="740E4263034D4791856109515DFD6BD0">
    <w:name w:val="740E4263034D4791856109515DFD6BD0"/>
  </w:style>
  <w:style w:type="paragraph" w:customStyle="1" w:styleId="3CD1982CCC7745DDB9ECFFA655FCD66A">
    <w:name w:val="3CD1982CCC7745DDB9ECFFA655FCD66A"/>
  </w:style>
  <w:style w:type="paragraph" w:customStyle="1" w:styleId="7766ECF52D9C4973BF4989E709D287FC">
    <w:name w:val="7766ECF52D9C4973BF4989E709D287FC"/>
  </w:style>
  <w:style w:type="paragraph" w:customStyle="1" w:styleId="2BF312D8427442D9BE2A5CE3E8BFC015">
    <w:name w:val="2BF312D8427442D9BE2A5CE3E8BFC015"/>
  </w:style>
  <w:style w:type="paragraph" w:customStyle="1" w:styleId="002EC448F18D4BC580E9C2771DF783DD">
    <w:name w:val="002EC448F18D4BC580E9C2771DF783DD"/>
  </w:style>
  <w:style w:type="paragraph" w:customStyle="1" w:styleId="291E36C65263406A88C6A8058F91687A">
    <w:name w:val="291E36C65263406A88C6A8058F91687A"/>
  </w:style>
  <w:style w:type="paragraph" w:customStyle="1" w:styleId="531CB47DA95E4DC68F427A6ABFF16139">
    <w:name w:val="531CB47DA95E4DC68F427A6ABFF16139"/>
  </w:style>
  <w:style w:type="paragraph" w:customStyle="1" w:styleId="01F8DC4347EC4260A30F3F96C3DAA13B">
    <w:name w:val="01F8DC4347EC4260A30F3F96C3DAA13B"/>
    <w:rsid w:val="00B76758"/>
  </w:style>
  <w:style w:type="paragraph" w:customStyle="1" w:styleId="E7B8F98CD0E84B1B9D76BA1930A19858">
    <w:name w:val="E7B8F98CD0E84B1B9D76BA1930A19858"/>
    <w:rsid w:val="00B76758"/>
  </w:style>
  <w:style w:type="paragraph" w:customStyle="1" w:styleId="F1163E28C9024AFBAF287A560437C0F0">
    <w:name w:val="F1163E28C9024AFBAF287A560437C0F0"/>
    <w:rsid w:val="00B76758"/>
  </w:style>
  <w:style w:type="paragraph" w:customStyle="1" w:styleId="F66DAA846EDD43A895C3D80E96FC310A">
    <w:name w:val="F66DAA846EDD43A895C3D80E96FC310A"/>
    <w:rsid w:val="00B76758"/>
  </w:style>
  <w:style w:type="paragraph" w:customStyle="1" w:styleId="4867878C3E5546B2920FF679CDC1AE0A">
    <w:name w:val="4867878C3E5546B2920FF679CDC1AE0A"/>
    <w:rsid w:val="00B76758"/>
  </w:style>
  <w:style w:type="paragraph" w:customStyle="1" w:styleId="FDE78477076145E99E7E06B94A1E1765">
    <w:name w:val="FDE78477076145E99E7E06B94A1E1765"/>
    <w:rsid w:val="00B76758"/>
  </w:style>
  <w:style w:type="paragraph" w:customStyle="1" w:styleId="B1EA7FCD1A5843788D9041EA18F4C7A1">
    <w:name w:val="B1EA7FCD1A5843788D9041EA18F4C7A1"/>
    <w:rsid w:val="00B76758"/>
  </w:style>
  <w:style w:type="paragraph" w:customStyle="1" w:styleId="40815AA95CA04B49A8DFB3A9228A0F64">
    <w:name w:val="40815AA95CA04B49A8DFB3A9228A0F64"/>
    <w:rsid w:val="00B76758"/>
  </w:style>
  <w:style w:type="paragraph" w:customStyle="1" w:styleId="A15BFF56526B48F09CB161E89C30BC11">
    <w:name w:val="A15BFF56526B48F09CB161E89C30BC11"/>
    <w:rsid w:val="00B76758"/>
  </w:style>
  <w:style w:type="paragraph" w:customStyle="1" w:styleId="C9528049EE724857B2192EC6F857249E">
    <w:name w:val="C9528049EE724857B2192EC6F857249E"/>
    <w:rsid w:val="00B76758"/>
  </w:style>
  <w:style w:type="paragraph" w:customStyle="1" w:styleId="B616C1435A9643CAB09CDC0CE0C8E425">
    <w:name w:val="B616C1435A9643CAB09CDC0CE0C8E425"/>
    <w:rsid w:val="00B767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Anna Pandiyan</Abstract>
  <CompanyAddress>Ambattur, Chennai</CompanyAddress>
  <CompanyPhone>+91 74011 28060</CompanyPhone>
  <CompanyFax/>
  <CompanyEmail>cpandiyan03ukm@gmail.com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06C290-A0F9-44A3-B32F-BB7412155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82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>https:/www.linkedin.com/in/anna-pandiyan-3015a7228</cp:keywords>
  <dc:description/>
  <cp:lastModifiedBy>AMD</cp:lastModifiedBy>
  <cp:revision>4</cp:revision>
  <cp:lastPrinted>2022-10-27T13:31:00Z</cp:lastPrinted>
  <dcterms:created xsi:type="dcterms:W3CDTF">2022-10-27T12:35:00Z</dcterms:created>
  <dcterms:modified xsi:type="dcterms:W3CDTF">2022-10-28T04:31:00Z</dcterms:modified>
  <cp:category>Chella Durai</cp:category>
</cp:coreProperties>
</file>